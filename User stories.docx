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E" w:rsidRDefault="0070443A" w:rsidP="00344668">
      <w:pPr>
        <w:pStyle w:val="Heading1"/>
      </w:pPr>
      <w:r>
        <w:t>User Stories</w:t>
      </w:r>
    </w:p>
    <w:p w:rsidR="008A2917" w:rsidRPr="008A2917" w:rsidRDefault="00E367E3" w:rsidP="008A2917">
      <w:r>
        <w:t>As a user I want to be able to enrol into courses that interest me</w:t>
      </w:r>
      <w:bookmarkStart w:id="0" w:name="_GoBack"/>
      <w:bookmarkEnd w:id="0"/>
    </w:p>
    <w:sectPr w:rsidR="008A2917" w:rsidRPr="008A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73"/>
    <w:rsid w:val="00105173"/>
    <w:rsid w:val="00344668"/>
    <w:rsid w:val="0070443A"/>
    <w:rsid w:val="008A2917"/>
    <w:rsid w:val="00E367E3"/>
    <w:rsid w:val="00F4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62AB"/>
  <w15:chartTrackingRefBased/>
  <w15:docId w15:val="{47F1CF55-CA6A-49B8-95DD-3D1117A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9944AA1E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Tai</dc:creator>
  <cp:keywords/>
  <dc:description/>
  <cp:lastModifiedBy>Jacob Hallgarth</cp:lastModifiedBy>
  <cp:revision>5</cp:revision>
  <dcterms:created xsi:type="dcterms:W3CDTF">2018-08-28T02:15:00Z</dcterms:created>
  <dcterms:modified xsi:type="dcterms:W3CDTF">2018-08-28T02:27:00Z</dcterms:modified>
</cp:coreProperties>
</file>